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5E4F8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D20C401" w14:textId="0E4F0D9D" w:rsidR="001B2ABD" w:rsidRDefault="00F5682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9F79184" wp14:editId="21734F94">
                  <wp:extent cx="1822434" cy="1764030"/>
                  <wp:effectExtent l="209550" t="209550" r="216535" b="236220"/>
                  <wp:docPr id="12821852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710" cy="1769137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D0C1C2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4A0CA13" w14:textId="04C9AB6B" w:rsidR="001B2ABD" w:rsidRPr="00F56822" w:rsidRDefault="00F56822" w:rsidP="001B2ABD">
            <w:pPr>
              <w:pStyle w:val="Title"/>
              <w:rPr>
                <w:sz w:val="72"/>
                <w:szCs w:val="72"/>
              </w:rPr>
            </w:pPr>
            <w:r w:rsidRPr="00F56822">
              <w:rPr>
                <w:sz w:val="72"/>
                <w:szCs w:val="72"/>
              </w:rPr>
              <w:t>W.D.D.P. ALWIS</w:t>
            </w:r>
          </w:p>
          <w:p w14:paraId="677526CC" w14:textId="0849ED56" w:rsidR="001B2ABD" w:rsidRDefault="00F56822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Software engineer and Data scientist </w:t>
            </w:r>
          </w:p>
        </w:tc>
      </w:tr>
      <w:tr w:rsidR="001B2ABD" w14:paraId="1D34665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1FDBF0DD5004AA99850CB010E54F540"/>
              </w:placeholder>
              <w:temporary/>
              <w:showingPlcHdr/>
              <w15:appearance w15:val="hidden"/>
            </w:sdtPr>
            <w:sdtContent>
              <w:p w14:paraId="011DCBB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52AEEEE" w14:textId="77777777" w:rsidR="00296216" w:rsidRPr="00296216" w:rsidRDefault="00296216" w:rsidP="00296216">
            <w:r w:rsidRPr="00296216">
              <w:t>Hello, my name is Dileepa Alwis. I’m currently a student at SLTC Research University. I’m originally from Badulla, and I’ve always been passionate about technology. In my free time, I enjoy traveling. Recently, I’ve been focused on improving my coding skills and learning Business Management. I’m looking forward to meeting new people, learning from others, and sharing my own experiences</w:t>
            </w:r>
          </w:p>
          <w:p w14:paraId="1F64B8E6" w14:textId="4E2EEAED" w:rsidR="00036450" w:rsidRDefault="00036450" w:rsidP="00296216"/>
          <w:p w14:paraId="7616001B" w14:textId="77777777" w:rsidR="00036450" w:rsidRDefault="00036450" w:rsidP="00036450"/>
          <w:sdt>
            <w:sdtPr>
              <w:id w:val="-1954003311"/>
              <w:placeholder>
                <w:docPart w:val="4C0B5E0DB43F41A085032CA2FF0A51F0"/>
              </w:placeholder>
              <w:temporary/>
              <w:showingPlcHdr/>
              <w15:appearance w15:val="hidden"/>
            </w:sdtPr>
            <w:sdtContent>
              <w:p w14:paraId="450F009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F76332B93584311AA09E7AEB66541F5"/>
              </w:placeholder>
              <w:temporary/>
              <w:showingPlcHdr/>
              <w15:appearance w15:val="hidden"/>
            </w:sdtPr>
            <w:sdtContent>
              <w:p w14:paraId="6B97B47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5F432B8" w14:textId="3C126D7C" w:rsidR="004D3011" w:rsidRDefault="00000983" w:rsidP="004D3011">
            <w:r>
              <w:t>0712940765</w:t>
            </w:r>
          </w:p>
          <w:p w14:paraId="744A9AE0" w14:textId="77777777" w:rsidR="004D3011" w:rsidRPr="004D3011" w:rsidRDefault="004D3011" w:rsidP="004D3011"/>
          <w:sdt>
            <w:sdtPr>
              <w:id w:val="67859272"/>
              <w:placeholder>
                <w:docPart w:val="4D4F6563934947EBBB47D35AA6ACE1EB"/>
              </w:placeholder>
              <w:temporary/>
              <w:showingPlcHdr/>
              <w15:appearance w15:val="hidden"/>
            </w:sdtPr>
            <w:sdtContent>
              <w:p w14:paraId="6D248200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19E1ECFBD2494D7D9B003881419F4203"/>
              </w:placeholder>
              <w:temporary/>
              <w:showingPlcHdr/>
              <w15:appearance w15:val="hidden"/>
            </w:sdtPr>
            <w:sdtContent>
              <w:p w14:paraId="2C9C394E" w14:textId="77777777" w:rsidR="004D3011" w:rsidRDefault="00E4381A" w:rsidP="004D3011">
                <w:r>
                  <w:t>Website goes here</w:t>
                </w:r>
              </w:p>
            </w:sdtContent>
          </w:sdt>
          <w:p w14:paraId="004F3032" w14:textId="77777777" w:rsidR="004D3011" w:rsidRDefault="004D3011" w:rsidP="004D3011"/>
          <w:sdt>
            <w:sdtPr>
              <w:id w:val="-240260293"/>
              <w:placeholder>
                <w:docPart w:val="061ABA572283496188ACC4512973D1D8"/>
              </w:placeholder>
              <w:temporary/>
              <w:showingPlcHdr/>
              <w15:appearance w15:val="hidden"/>
            </w:sdtPr>
            <w:sdtContent>
              <w:p w14:paraId="78F88CE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241A612" w14:textId="4C78EB72" w:rsidR="00036450" w:rsidRPr="00E4381A" w:rsidRDefault="00000983" w:rsidP="004D3011">
            <w:pPr>
              <w:rPr>
                <w:rStyle w:val="Hyperlink"/>
              </w:rPr>
            </w:pPr>
            <w:r>
              <w:t>Dileepaalwis0926@gmail.com</w:t>
            </w:r>
          </w:p>
          <w:sdt>
            <w:sdtPr>
              <w:id w:val="-1444214663"/>
              <w:placeholder>
                <w:docPart w:val="D2CE6B69642B44AE84ADFA2371BBF9C4"/>
              </w:placeholder>
              <w:temporary/>
              <w:showingPlcHdr/>
              <w15:appearance w15:val="hidden"/>
            </w:sdtPr>
            <w:sdtContent>
              <w:p w14:paraId="5B8D056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C1482C0" w14:textId="38765529" w:rsidR="004D3011" w:rsidRDefault="00000983" w:rsidP="004D3011">
            <w:r>
              <w:t xml:space="preserve">Trawling </w:t>
            </w:r>
          </w:p>
          <w:p w14:paraId="7EBED4E4" w14:textId="4B88898A" w:rsidR="004D3011" w:rsidRPr="004D3011" w:rsidRDefault="00000983" w:rsidP="004D3011">
            <w:r>
              <w:t xml:space="preserve">Camping </w:t>
            </w:r>
          </w:p>
        </w:tc>
        <w:tc>
          <w:tcPr>
            <w:tcW w:w="720" w:type="dxa"/>
          </w:tcPr>
          <w:p w14:paraId="79FA387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CC0BFCAE4845B3B96FBC3EF6D253E6"/>
              </w:placeholder>
              <w:temporary/>
              <w:showingPlcHdr/>
              <w15:appearance w15:val="hidden"/>
            </w:sdtPr>
            <w:sdtContent>
              <w:p w14:paraId="0F55475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59F6053" w14:textId="7E7F78B6" w:rsidR="00036450" w:rsidRPr="00036450" w:rsidRDefault="00F56822" w:rsidP="00B359E4">
            <w:pPr>
              <w:pStyle w:val="Heading4"/>
            </w:pPr>
            <w:r>
              <w:t>SLTC Research University</w:t>
            </w:r>
          </w:p>
          <w:p w14:paraId="5E3F2A11" w14:textId="053A5C87" w:rsidR="00036450" w:rsidRPr="00B359E4" w:rsidRDefault="00F56822" w:rsidP="00B359E4">
            <w:pPr>
              <w:pStyle w:val="Date"/>
            </w:pPr>
            <w:r>
              <w:t>2024</w:t>
            </w:r>
            <w:r w:rsidR="00036450" w:rsidRPr="00B359E4">
              <w:t xml:space="preserve"> - </w:t>
            </w:r>
            <w:r>
              <w:t>2028</w:t>
            </w:r>
          </w:p>
          <w:p w14:paraId="383DA6D1" w14:textId="6BBD187D" w:rsidR="004D3011" w:rsidRDefault="00F56822" w:rsidP="00036450">
            <w:r>
              <w:t>BSc(hons) in software Engineering</w:t>
            </w:r>
          </w:p>
          <w:p w14:paraId="30357532" w14:textId="77777777" w:rsidR="00036450" w:rsidRDefault="00036450" w:rsidP="00036450"/>
          <w:p w14:paraId="0DDDCDC4" w14:textId="604A92C0" w:rsidR="00036450" w:rsidRPr="00B359E4" w:rsidRDefault="00F56822" w:rsidP="00B359E4">
            <w:pPr>
              <w:pStyle w:val="Heading4"/>
            </w:pPr>
            <w:r>
              <w:t>ESoft Metro Campus</w:t>
            </w:r>
          </w:p>
          <w:p w14:paraId="112BA070" w14:textId="3C5410FA" w:rsidR="00036450" w:rsidRPr="00B359E4" w:rsidRDefault="00F56822" w:rsidP="00B359E4">
            <w:pPr>
              <w:pStyle w:val="Date"/>
            </w:pPr>
            <w:r>
              <w:t>2022</w:t>
            </w:r>
            <w:r w:rsidR="00036450" w:rsidRPr="00B359E4">
              <w:t xml:space="preserve"> -</w:t>
            </w:r>
            <w:r>
              <w:t>2024</w:t>
            </w:r>
          </w:p>
          <w:p w14:paraId="51B6A00F" w14:textId="5103989D" w:rsidR="00036450" w:rsidRDefault="00F56822" w:rsidP="00036450">
            <w:r>
              <w:t>Diploma in IT</w:t>
            </w:r>
          </w:p>
          <w:p w14:paraId="05446959" w14:textId="79B5E26B" w:rsidR="00F56822" w:rsidRDefault="00F56822" w:rsidP="00036450">
            <w:r>
              <w:t>Diploma in English</w:t>
            </w:r>
          </w:p>
          <w:sdt>
            <w:sdtPr>
              <w:id w:val="1001553383"/>
              <w:placeholder>
                <w:docPart w:val="ECC856041C994B25920178A994B3332E"/>
              </w:placeholder>
              <w:temporary/>
              <w:showingPlcHdr/>
              <w15:appearance w15:val="hidden"/>
            </w:sdtPr>
            <w:sdtContent>
              <w:p w14:paraId="6627423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B23AE2B" w14:textId="29EB6B7F" w:rsidR="00036450" w:rsidRDefault="00F56822" w:rsidP="00B359E4">
            <w:pPr>
              <w:pStyle w:val="Heading4"/>
              <w:rPr>
                <w:bCs/>
              </w:rPr>
            </w:pPr>
            <w:r>
              <w:t>Full-stack Developer course</w:t>
            </w:r>
          </w:p>
          <w:p w14:paraId="72DD62F6" w14:textId="1BE7E9AB" w:rsidR="00036450" w:rsidRPr="00036450" w:rsidRDefault="00F56822" w:rsidP="00B359E4">
            <w:pPr>
              <w:pStyle w:val="Date"/>
            </w:pPr>
            <w:r>
              <w:t xml:space="preserve">2019 </w:t>
            </w:r>
            <w:r w:rsidR="00036450" w:rsidRPr="00036450">
              <w:t>–</w:t>
            </w:r>
            <w:r>
              <w:t xml:space="preserve"> 2024</w:t>
            </w:r>
          </w:p>
          <w:p w14:paraId="0059F278" w14:textId="291DBF08" w:rsidR="004D3011" w:rsidRPr="00F56822" w:rsidRDefault="004D3011" w:rsidP="00F56822"/>
          <w:p w14:paraId="15B79E51" w14:textId="77777777" w:rsidR="004D3011" w:rsidRDefault="004D3011" w:rsidP="00036450"/>
          <w:sdt>
            <w:sdtPr>
              <w:id w:val="1669594239"/>
              <w:placeholder>
                <w:docPart w:val="8F8A5B3AE5C04E7FB8472DEB06AD0770"/>
              </w:placeholder>
              <w:temporary/>
              <w:showingPlcHdr/>
              <w15:appearance w15:val="hidden"/>
            </w:sdtPr>
            <w:sdtContent>
              <w:p w14:paraId="4041502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4AD08B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7C94585" wp14:editId="0B6B3783">
                  <wp:extent cx="3992880" cy="173736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7E47F0B9" w14:textId="77777777" w:rsidR="00D25589" w:rsidRDefault="00D25589" w:rsidP="000C45FF">
      <w:pPr>
        <w:tabs>
          <w:tab w:val="left" w:pos="990"/>
        </w:tabs>
      </w:pPr>
    </w:p>
    <w:sectPr w:rsidR="00D25589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A9F9C" w14:textId="77777777" w:rsidR="00F36E7E" w:rsidRDefault="00F36E7E" w:rsidP="000C45FF">
      <w:r>
        <w:separator/>
      </w:r>
    </w:p>
  </w:endnote>
  <w:endnote w:type="continuationSeparator" w:id="0">
    <w:p w14:paraId="61855811" w14:textId="77777777" w:rsidR="00F36E7E" w:rsidRDefault="00F36E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CE2F5" w14:textId="77777777" w:rsidR="00F36E7E" w:rsidRDefault="00F36E7E" w:rsidP="000C45FF">
      <w:r>
        <w:separator/>
      </w:r>
    </w:p>
  </w:footnote>
  <w:footnote w:type="continuationSeparator" w:id="0">
    <w:p w14:paraId="77BD1236" w14:textId="77777777" w:rsidR="00F36E7E" w:rsidRDefault="00F36E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4220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DADDC4" wp14:editId="6D7A711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DD"/>
    <w:rsid w:val="00000983"/>
    <w:rsid w:val="00036450"/>
    <w:rsid w:val="00094499"/>
    <w:rsid w:val="000C45FF"/>
    <w:rsid w:val="000E3FD1"/>
    <w:rsid w:val="00112054"/>
    <w:rsid w:val="001268DD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6216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57A30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A6E8A"/>
    <w:rsid w:val="00C066B6"/>
    <w:rsid w:val="00C37BA1"/>
    <w:rsid w:val="00C4674C"/>
    <w:rsid w:val="00C506CF"/>
    <w:rsid w:val="00C72BED"/>
    <w:rsid w:val="00C92ABD"/>
    <w:rsid w:val="00C9578B"/>
    <w:rsid w:val="00CB0055"/>
    <w:rsid w:val="00D2522B"/>
    <w:rsid w:val="00D25589"/>
    <w:rsid w:val="00D422DE"/>
    <w:rsid w:val="00D5459D"/>
    <w:rsid w:val="00DA1F4D"/>
    <w:rsid w:val="00DD172A"/>
    <w:rsid w:val="00E25A26"/>
    <w:rsid w:val="00E4381A"/>
    <w:rsid w:val="00E55D74"/>
    <w:rsid w:val="00EC0ED6"/>
    <w:rsid w:val="00F36E7E"/>
    <w:rsid w:val="00F5682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24B39"/>
  <w14:defaultImageDpi w14:val="32767"/>
  <w15:chartTrackingRefBased/>
  <w15:docId w15:val="{37983C1A-AC60-4A26-8988-23D79BD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FC34A216-520E-4018-B757-29A2DF8253CA%7d\%7b10687175-1A70-4CAB-8355-AEFAC3CFDE4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communication skill</c:v>
                </c:pt>
                <c:pt idx="1">
                  <c:v>coding skill</c:v>
                </c:pt>
                <c:pt idx="2">
                  <c:v>vedio editing</c:v>
                </c:pt>
                <c:pt idx="3">
                  <c:v>mathamatical skill</c:v>
                </c:pt>
                <c:pt idx="4">
                  <c:v>photo editing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FDBF0DD5004AA99850CB010E54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FCC5E-645C-466F-821D-3D56741062D6}"/>
      </w:docPartPr>
      <w:docPartBody>
        <w:p w:rsidR="008E4196" w:rsidRDefault="00000000">
          <w:pPr>
            <w:pStyle w:val="71FDBF0DD5004AA99850CB010E54F540"/>
          </w:pPr>
          <w:r w:rsidRPr="00D5459D">
            <w:t>Profile</w:t>
          </w:r>
        </w:p>
      </w:docPartBody>
    </w:docPart>
    <w:docPart>
      <w:docPartPr>
        <w:name w:val="4C0B5E0DB43F41A085032CA2FF0A5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B1B8A-3598-443E-A0BE-2775F24CEAA8}"/>
      </w:docPartPr>
      <w:docPartBody>
        <w:p w:rsidR="008E4196" w:rsidRDefault="00000000">
          <w:pPr>
            <w:pStyle w:val="4C0B5E0DB43F41A085032CA2FF0A51F0"/>
          </w:pPr>
          <w:r w:rsidRPr="00CB0055">
            <w:t>Contact</w:t>
          </w:r>
        </w:p>
      </w:docPartBody>
    </w:docPart>
    <w:docPart>
      <w:docPartPr>
        <w:name w:val="3F76332B93584311AA09E7AEB665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5C0B-00AA-464F-B8B8-129653BB8307}"/>
      </w:docPartPr>
      <w:docPartBody>
        <w:p w:rsidR="008E4196" w:rsidRDefault="00000000">
          <w:pPr>
            <w:pStyle w:val="3F76332B93584311AA09E7AEB66541F5"/>
          </w:pPr>
          <w:r w:rsidRPr="004D3011">
            <w:t>PHONE:</w:t>
          </w:r>
        </w:p>
      </w:docPartBody>
    </w:docPart>
    <w:docPart>
      <w:docPartPr>
        <w:name w:val="4D4F6563934947EBBB47D35AA6ACE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9D74E-0C02-4A8E-BB4B-333316E99102}"/>
      </w:docPartPr>
      <w:docPartBody>
        <w:p w:rsidR="008E4196" w:rsidRDefault="00000000">
          <w:pPr>
            <w:pStyle w:val="4D4F6563934947EBBB47D35AA6ACE1EB"/>
          </w:pPr>
          <w:r w:rsidRPr="004D3011">
            <w:t>WEBSITE:</w:t>
          </w:r>
        </w:p>
      </w:docPartBody>
    </w:docPart>
    <w:docPart>
      <w:docPartPr>
        <w:name w:val="19E1ECFBD2494D7D9B003881419F4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92589-4241-4537-AB7C-2585B2E9190A}"/>
      </w:docPartPr>
      <w:docPartBody>
        <w:p w:rsidR="008E4196" w:rsidRDefault="00000000">
          <w:pPr>
            <w:pStyle w:val="19E1ECFBD2494D7D9B003881419F4203"/>
          </w:pPr>
          <w:r>
            <w:t>Website goes here</w:t>
          </w:r>
        </w:p>
      </w:docPartBody>
    </w:docPart>
    <w:docPart>
      <w:docPartPr>
        <w:name w:val="061ABA572283496188ACC4512973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C71DC-690B-44E0-9F8E-23D8F6269F71}"/>
      </w:docPartPr>
      <w:docPartBody>
        <w:p w:rsidR="008E4196" w:rsidRDefault="00000000">
          <w:pPr>
            <w:pStyle w:val="061ABA572283496188ACC4512973D1D8"/>
          </w:pPr>
          <w:r w:rsidRPr="004D3011">
            <w:t>EMAIL:</w:t>
          </w:r>
        </w:p>
      </w:docPartBody>
    </w:docPart>
    <w:docPart>
      <w:docPartPr>
        <w:name w:val="D2CE6B69642B44AE84ADFA2371BB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C176E-4CCC-4596-9BC5-39151CAE4628}"/>
      </w:docPartPr>
      <w:docPartBody>
        <w:p w:rsidR="008E4196" w:rsidRDefault="00000000">
          <w:pPr>
            <w:pStyle w:val="D2CE6B69642B44AE84ADFA2371BBF9C4"/>
          </w:pPr>
          <w:r w:rsidRPr="00CB0055">
            <w:t>Hobbies</w:t>
          </w:r>
        </w:p>
      </w:docPartBody>
    </w:docPart>
    <w:docPart>
      <w:docPartPr>
        <w:name w:val="C1CC0BFCAE4845B3B96FBC3EF6D2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B9D-9381-4BCF-BA59-63F3B677860E}"/>
      </w:docPartPr>
      <w:docPartBody>
        <w:p w:rsidR="008E4196" w:rsidRDefault="00000000">
          <w:pPr>
            <w:pStyle w:val="C1CC0BFCAE4845B3B96FBC3EF6D253E6"/>
          </w:pPr>
          <w:r w:rsidRPr="00036450">
            <w:t>EDUCATION</w:t>
          </w:r>
        </w:p>
      </w:docPartBody>
    </w:docPart>
    <w:docPart>
      <w:docPartPr>
        <w:name w:val="ECC856041C994B25920178A994B33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00A7-9A64-4F17-85C6-74502DC34EFF}"/>
      </w:docPartPr>
      <w:docPartBody>
        <w:p w:rsidR="008E4196" w:rsidRDefault="00000000">
          <w:pPr>
            <w:pStyle w:val="ECC856041C994B25920178A994B3332E"/>
          </w:pPr>
          <w:r w:rsidRPr="00036450">
            <w:t>WORK EXPERIENCE</w:t>
          </w:r>
        </w:p>
      </w:docPartBody>
    </w:docPart>
    <w:docPart>
      <w:docPartPr>
        <w:name w:val="8F8A5B3AE5C04E7FB8472DEB06AD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47A6B-1D79-4686-B4D9-63FA95EE9374}"/>
      </w:docPartPr>
      <w:docPartBody>
        <w:p w:rsidR="008E4196" w:rsidRDefault="00000000">
          <w:pPr>
            <w:pStyle w:val="8F8A5B3AE5C04E7FB8472DEB06AD077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8"/>
    <w:rsid w:val="004C0528"/>
    <w:rsid w:val="00757A30"/>
    <w:rsid w:val="008E4196"/>
    <w:rsid w:val="00BA6E8A"/>
    <w:rsid w:val="00E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ED24B8CFF44909DDCEF931903DA32">
    <w:name w:val="1FFED24B8CFF44909DDCEF931903DA32"/>
  </w:style>
  <w:style w:type="paragraph" w:customStyle="1" w:styleId="FF075CBE7E634552971B80C18A0F67AF">
    <w:name w:val="FF075CBE7E634552971B80C18A0F67AF"/>
  </w:style>
  <w:style w:type="paragraph" w:customStyle="1" w:styleId="71FDBF0DD5004AA99850CB010E54F540">
    <w:name w:val="71FDBF0DD5004AA99850CB010E54F540"/>
  </w:style>
  <w:style w:type="paragraph" w:customStyle="1" w:styleId="00F0C424A3A146EA8D08C431D9F3EE6A">
    <w:name w:val="00F0C424A3A146EA8D08C431D9F3EE6A"/>
  </w:style>
  <w:style w:type="paragraph" w:customStyle="1" w:styleId="4C0B5E0DB43F41A085032CA2FF0A51F0">
    <w:name w:val="4C0B5E0DB43F41A085032CA2FF0A51F0"/>
  </w:style>
  <w:style w:type="paragraph" w:customStyle="1" w:styleId="3F76332B93584311AA09E7AEB66541F5">
    <w:name w:val="3F76332B93584311AA09E7AEB66541F5"/>
  </w:style>
  <w:style w:type="paragraph" w:customStyle="1" w:styleId="0C4A6D98B09E4DD98F25CAC2DE34A275">
    <w:name w:val="0C4A6D98B09E4DD98F25CAC2DE34A275"/>
  </w:style>
  <w:style w:type="paragraph" w:customStyle="1" w:styleId="4D4F6563934947EBBB47D35AA6ACE1EB">
    <w:name w:val="4D4F6563934947EBBB47D35AA6ACE1EB"/>
  </w:style>
  <w:style w:type="paragraph" w:customStyle="1" w:styleId="19E1ECFBD2494D7D9B003881419F4203">
    <w:name w:val="19E1ECFBD2494D7D9B003881419F4203"/>
  </w:style>
  <w:style w:type="paragraph" w:customStyle="1" w:styleId="061ABA572283496188ACC4512973D1D8">
    <w:name w:val="061ABA572283496188ACC4512973D1D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A7C0E4B223D4D78A5B65172106798AE">
    <w:name w:val="9A7C0E4B223D4D78A5B65172106798AE"/>
  </w:style>
  <w:style w:type="paragraph" w:customStyle="1" w:styleId="D2CE6B69642B44AE84ADFA2371BBF9C4">
    <w:name w:val="D2CE6B69642B44AE84ADFA2371BBF9C4"/>
  </w:style>
  <w:style w:type="paragraph" w:customStyle="1" w:styleId="00AE937794D24CB8A7C17AF1B8512051">
    <w:name w:val="00AE937794D24CB8A7C17AF1B8512051"/>
  </w:style>
  <w:style w:type="paragraph" w:customStyle="1" w:styleId="75E10C27A4FC44BB8388678032B477E7">
    <w:name w:val="75E10C27A4FC44BB8388678032B477E7"/>
  </w:style>
  <w:style w:type="paragraph" w:customStyle="1" w:styleId="8E46B07C7F6F4F6C9964CF1432C17B38">
    <w:name w:val="8E46B07C7F6F4F6C9964CF1432C17B38"/>
  </w:style>
  <w:style w:type="paragraph" w:customStyle="1" w:styleId="D10C12C9F5934F83B05220DBC0282EFF">
    <w:name w:val="D10C12C9F5934F83B05220DBC0282EFF"/>
  </w:style>
  <w:style w:type="paragraph" w:customStyle="1" w:styleId="C1CC0BFCAE4845B3B96FBC3EF6D253E6">
    <w:name w:val="C1CC0BFCAE4845B3B96FBC3EF6D253E6"/>
  </w:style>
  <w:style w:type="paragraph" w:customStyle="1" w:styleId="C144D73A9CA341D6AFD7BCE4C5EE2FF8">
    <w:name w:val="C144D73A9CA341D6AFD7BCE4C5EE2FF8"/>
  </w:style>
  <w:style w:type="paragraph" w:customStyle="1" w:styleId="88CF7C82AA0F4408A1DF9375595E5087">
    <w:name w:val="88CF7C82AA0F4408A1DF9375595E5087"/>
  </w:style>
  <w:style w:type="paragraph" w:customStyle="1" w:styleId="29CA6E6207F94C6FA60CD771EBD622DF">
    <w:name w:val="29CA6E6207F94C6FA60CD771EBD622DF"/>
  </w:style>
  <w:style w:type="paragraph" w:customStyle="1" w:styleId="718BF498CA774CC697DDAD5D6BDF9007">
    <w:name w:val="718BF498CA774CC697DDAD5D6BDF9007"/>
  </w:style>
  <w:style w:type="paragraph" w:customStyle="1" w:styleId="31EF3788FF6A4921A8B2B709138149B9">
    <w:name w:val="31EF3788FF6A4921A8B2B709138149B9"/>
  </w:style>
  <w:style w:type="paragraph" w:customStyle="1" w:styleId="18395A8A63774D08B9CB1895FC3F4982">
    <w:name w:val="18395A8A63774D08B9CB1895FC3F4982"/>
  </w:style>
  <w:style w:type="paragraph" w:customStyle="1" w:styleId="DA5EC0AB8B92440A86082CCD84374BE8">
    <w:name w:val="DA5EC0AB8B92440A86082CCD84374BE8"/>
  </w:style>
  <w:style w:type="paragraph" w:customStyle="1" w:styleId="ECC856041C994B25920178A994B3332E">
    <w:name w:val="ECC856041C994B25920178A994B3332E"/>
  </w:style>
  <w:style w:type="paragraph" w:customStyle="1" w:styleId="44135E67CC5D4F508BAC1ABD260AEF04">
    <w:name w:val="44135E67CC5D4F508BAC1ABD260AEF04"/>
  </w:style>
  <w:style w:type="paragraph" w:customStyle="1" w:styleId="5F5D23A36B74407FBB4040769323108A">
    <w:name w:val="5F5D23A36B74407FBB4040769323108A"/>
  </w:style>
  <w:style w:type="paragraph" w:customStyle="1" w:styleId="37D604B1679343C98B178A8425016014">
    <w:name w:val="37D604B1679343C98B178A8425016014"/>
  </w:style>
  <w:style w:type="paragraph" w:customStyle="1" w:styleId="D7648FB62FB84AA181D9DA8EE7EF4AAA">
    <w:name w:val="D7648FB62FB84AA181D9DA8EE7EF4AAA"/>
  </w:style>
  <w:style w:type="paragraph" w:customStyle="1" w:styleId="BF939C45E222405DA67A3E2A08F54928">
    <w:name w:val="BF939C45E222405DA67A3E2A08F54928"/>
  </w:style>
  <w:style w:type="paragraph" w:customStyle="1" w:styleId="A1DD4A88403C4E1AB429ACFED52DF877">
    <w:name w:val="A1DD4A88403C4E1AB429ACFED52DF877"/>
  </w:style>
  <w:style w:type="paragraph" w:customStyle="1" w:styleId="F826B06E4C744B59B21818340C8C292A">
    <w:name w:val="F826B06E4C744B59B21818340C8C292A"/>
  </w:style>
  <w:style w:type="paragraph" w:customStyle="1" w:styleId="0A0F7D14E10A41468FD4CD16F1B78D48">
    <w:name w:val="0A0F7D14E10A41468FD4CD16F1B78D48"/>
  </w:style>
  <w:style w:type="paragraph" w:customStyle="1" w:styleId="78778D2B593945AB8F73048B25F6621D">
    <w:name w:val="78778D2B593945AB8F73048B25F6621D"/>
  </w:style>
  <w:style w:type="paragraph" w:customStyle="1" w:styleId="F10CE67713AE4EB9A7F3C96F6B3BED37">
    <w:name w:val="F10CE67713AE4EB9A7F3C96F6B3BED37"/>
  </w:style>
  <w:style w:type="paragraph" w:customStyle="1" w:styleId="9336BF5484644E09B3DA18E95BCA9ABB">
    <w:name w:val="9336BF5484644E09B3DA18E95BCA9ABB"/>
  </w:style>
  <w:style w:type="paragraph" w:customStyle="1" w:styleId="A45AE29AB63647FDA9C733E20C6A118B">
    <w:name w:val="A45AE29AB63647FDA9C733E20C6A118B"/>
  </w:style>
  <w:style w:type="paragraph" w:customStyle="1" w:styleId="5AB6A25B2D5C44D49C39238273533AEE">
    <w:name w:val="5AB6A25B2D5C44D49C39238273533AEE"/>
  </w:style>
  <w:style w:type="paragraph" w:customStyle="1" w:styleId="19C5459086654967B063B0F9CCAB4D5A">
    <w:name w:val="19C5459086654967B063B0F9CCAB4D5A"/>
  </w:style>
  <w:style w:type="paragraph" w:customStyle="1" w:styleId="984325B3B3084A99860CE7C4C34B747B">
    <w:name w:val="984325B3B3084A99860CE7C4C34B747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  <w:style w:type="paragraph" w:customStyle="1" w:styleId="8F8A5B3AE5C04E7FB8472DEB06AD0770">
    <w:name w:val="8F8A5B3AE5C04E7FB8472DEB06AD0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{10687175-1A70-4CAB-8355-AEFAC3CFDE4D}tf00546271_win32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Alwis</cp:lastModifiedBy>
  <cp:revision>2</cp:revision>
  <dcterms:created xsi:type="dcterms:W3CDTF">2024-11-13T09:52:00Z</dcterms:created>
  <dcterms:modified xsi:type="dcterms:W3CDTF">2024-11-14T08:16:00Z</dcterms:modified>
</cp:coreProperties>
</file>